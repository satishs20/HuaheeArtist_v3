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0"/>
        <w:gridCol w:w="46"/>
        <w:gridCol w:w="8713"/>
        <w:gridCol w:w="1791"/>
      </w:tblGrid>
      <w:tr w:rsidR="000B3188" w:rsidRPr="00A07805" w14:paraId="5AED2A33" w14:textId="77777777" w:rsidTr="007A54AC">
        <w:trPr>
          <w:jc w:val="center"/>
        </w:trPr>
        <w:tc>
          <w:tcPr>
            <w:tcW w:w="10852" w:type="dxa"/>
            <w:gridSpan w:val="4"/>
            <w:vAlign w:val="bottom"/>
          </w:tcPr>
          <w:p w14:paraId="3E6F9D2A" w14:textId="77777777" w:rsidR="000B3188" w:rsidRPr="00A07805" w:rsidRDefault="00CE037F" w:rsidP="00154D5F">
            <w:pPr>
              <w:pStyle w:val="SectionHeading"/>
              <w:ind w:left="1910" w:hanging="1910"/>
              <w:rPr>
                <w:sz w:val="24"/>
                <w:szCs w:val="24"/>
              </w:rPr>
            </w:pPr>
            <w:r w:rsidRPr="00A07805">
              <w:rPr>
                <w:sz w:val="24"/>
                <w:szCs w:val="24"/>
              </w:rPr>
              <w:t xml:space="preserve">PROJECT TITLE: </w:t>
            </w:r>
            <w:sdt>
              <w:sdtPr>
                <w:rPr>
                  <w:sz w:val="24"/>
                  <w:szCs w:val="24"/>
                </w:rPr>
                <w:alias w:val="Title"/>
                <w:tag w:val="Title"/>
                <w:id w:val="111442438"/>
                <w:lock w:val="sdtLocked"/>
                <w:placeholder>
                  <w:docPart w:val="2385295D009548D3B158ED1FE2445753"/>
                </w:placeholder>
              </w:sdtPr>
              <w:sdtEndPr/>
              <w:sdtContent>
                <w:r w:rsidR="00154D5F">
                  <w:rPr>
                    <w:sz w:val="24"/>
                    <w:szCs w:val="24"/>
                  </w:rPr>
                  <w:t>[iNSERT YOUR PROJECT TITLE HERE. iF YOU ARE WORKING IN A TEAM, EACH STUDENT’S TITLE SHOULD CLEARLY REFLECT THEIR AREA OF FOCUS]</w:t>
                </w:r>
              </w:sdtContent>
            </w:sdt>
          </w:p>
        </w:tc>
      </w:tr>
      <w:tr w:rsidR="000B3188" w14:paraId="187740EC" w14:textId="77777777" w:rsidTr="007A54AC">
        <w:trPr>
          <w:jc w:val="center"/>
        </w:trPr>
        <w:tc>
          <w:tcPr>
            <w:tcW w:w="250" w:type="dxa"/>
            <w:vAlign w:val="bottom"/>
          </w:tcPr>
          <w:p w14:paraId="5778CD7A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14:paraId="506FB130" w14:textId="77777777" w:rsidR="000B3188" w:rsidRPr="00451392" w:rsidRDefault="000B3188" w:rsidP="00451392">
            <w:pPr>
              <w:rPr>
                <w:b/>
              </w:rPr>
            </w:pPr>
          </w:p>
        </w:tc>
        <w:tc>
          <w:tcPr>
            <w:tcW w:w="1800" w:type="dxa"/>
            <w:vAlign w:val="bottom"/>
          </w:tcPr>
          <w:p w14:paraId="67ED5F8B" w14:textId="77777777" w:rsidR="000B3188" w:rsidRDefault="000B3188"/>
        </w:tc>
      </w:tr>
      <w:tr w:rsidR="000B3188" w14:paraId="2136D0A8" w14:textId="77777777" w:rsidTr="007A54AC">
        <w:trPr>
          <w:jc w:val="center"/>
        </w:trPr>
        <w:sdt>
          <w:sdtPr>
            <w:rPr>
              <w:rStyle w:val="SectionHeadingChar"/>
            </w:rPr>
            <w:alias w:val="Abstract"/>
            <w:tag w:val="Abstract"/>
            <w:id w:val="3643752"/>
            <w:lock w:val="sdtContentLocked"/>
            <w:placeholder>
              <w:docPart w:val="8F9B177B79054F60B56DD0D3587B4832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52" w:type="dxa"/>
                <w:gridSpan w:val="4"/>
                <w:vAlign w:val="bottom"/>
              </w:tcPr>
              <w:p w14:paraId="32026704" w14:textId="77777777" w:rsidR="000B3188" w:rsidRDefault="00A07805" w:rsidP="00A07805">
                <w:pPr>
                  <w:pStyle w:val="SectionHeading"/>
                </w:pPr>
                <w:r>
                  <w:t>ABSTRACT</w:t>
                </w:r>
              </w:p>
            </w:tc>
          </w:sdtContent>
        </w:sdt>
      </w:tr>
      <w:tr w:rsidR="00F831DF" w:rsidRPr="00D73CEC" w14:paraId="251EDF97" w14:textId="77777777" w:rsidTr="0074104E">
        <w:trPr>
          <w:jc w:val="center"/>
        </w:trPr>
        <w:tc>
          <w:tcPr>
            <w:tcW w:w="250" w:type="dxa"/>
            <w:vAlign w:val="bottom"/>
          </w:tcPr>
          <w:p w14:paraId="1377E107" w14:textId="77777777" w:rsidR="00F831DF" w:rsidRPr="00D73CEC" w:rsidRDefault="00F831DF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p w14:paraId="79008C9A" w14:textId="3054F34A" w:rsidR="00F831DF" w:rsidRDefault="00F831DF" w:rsidP="005D42A9">
            <w:pPr>
              <w:pStyle w:val="ContactInfo"/>
              <w:jc w:val="both"/>
              <w:rPr>
                <w:rStyle w:val="SectionbodytextboldChar"/>
                <w:b/>
                <w:sz w:val="22"/>
              </w:rPr>
            </w:pPr>
            <w:r>
              <w:rPr>
                <w:rStyle w:val="SectionbodytextboldChar"/>
                <w:b/>
                <w:sz w:val="22"/>
              </w:rPr>
              <w:t>[S</w:t>
            </w:r>
            <w:r>
              <w:rPr>
                <w:rStyle w:val="SectionbodytextboldChar"/>
                <w:b/>
              </w:rPr>
              <w:t>ummarize the problem of your focus and the solution proposed for the targeted market/ users. State how does your project stand out from the rest.]</w:t>
            </w:r>
          </w:p>
        </w:tc>
      </w:tr>
      <w:tr w:rsidR="00A07805" w:rsidRPr="00D73CEC" w14:paraId="3D7A2629" w14:textId="77777777" w:rsidTr="0074104E">
        <w:trPr>
          <w:jc w:val="center"/>
        </w:trPr>
        <w:tc>
          <w:tcPr>
            <w:tcW w:w="250" w:type="dxa"/>
            <w:vAlign w:val="bottom"/>
          </w:tcPr>
          <w:p w14:paraId="4EEF8C74" w14:textId="77777777" w:rsidR="00A07805" w:rsidRPr="00D73CEC" w:rsidRDefault="00A07805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p w14:paraId="56EC2CA9" w14:textId="21E8E3D7" w:rsidR="00A07805" w:rsidRPr="00D73CEC" w:rsidRDefault="00A07805" w:rsidP="005D42A9">
            <w:pPr>
              <w:pStyle w:val="ContactInfo"/>
              <w:jc w:val="both"/>
            </w:pPr>
          </w:p>
        </w:tc>
      </w:tr>
      <w:tr w:rsidR="000B3188" w14:paraId="3F021175" w14:textId="77777777" w:rsidTr="0074104E">
        <w:trPr>
          <w:jc w:val="center"/>
        </w:trPr>
        <w:tc>
          <w:tcPr>
            <w:tcW w:w="250" w:type="dxa"/>
            <w:vAlign w:val="bottom"/>
          </w:tcPr>
          <w:p w14:paraId="1216D9C6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tcBorders>
              <w:bottom w:val="single" w:sz="4" w:space="0" w:color="auto"/>
            </w:tcBorders>
            <w:vAlign w:val="bottom"/>
          </w:tcPr>
          <w:p w14:paraId="11AD4378" w14:textId="77777777" w:rsidR="000B3188" w:rsidRDefault="000B3188">
            <w:pPr>
              <w:pStyle w:val="ContactInfo"/>
              <w:jc w:val="left"/>
            </w:pPr>
          </w:p>
        </w:tc>
      </w:tr>
      <w:tr w:rsidR="0074104E" w:rsidRPr="00995360" w14:paraId="741B08C5" w14:textId="77777777" w:rsidTr="007A54AC">
        <w:trPr>
          <w:trHeight w:val="345"/>
          <w:jc w:val="center"/>
        </w:trPr>
        <w:tc>
          <w:tcPr>
            <w:tcW w:w="10852" w:type="dxa"/>
            <w:gridSpan w:val="4"/>
            <w:vAlign w:val="bottom"/>
          </w:tcPr>
          <w:p w14:paraId="4D649E8E" w14:textId="30877D00" w:rsidR="0074104E" w:rsidRDefault="00B86F46" w:rsidP="006903F6">
            <w:pPr>
              <w:pStyle w:val="SectionHeading"/>
              <w:rPr>
                <w:rStyle w:val="SectionHeadingChar"/>
                <w:i/>
              </w:rPr>
            </w:pPr>
            <w:r w:rsidRPr="00995360">
              <w:rPr>
                <w:rStyle w:val="SectionHeadingChar"/>
                <w:i/>
              </w:rPr>
              <w:t xml:space="preserve">Instruction: Complete the proposal </w:t>
            </w:r>
            <w:r w:rsidR="006903F6" w:rsidRPr="00995360">
              <w:rPr>
                <w:rStyle w:val="SectionHeadingChar"/>
                <w:i/>
              </w:rPr>
              <w:t>with</w:t>
            </w:r>
            <w:r w:rsidR="00764ED4">
              <w:rPr>
                <w:rStyle w:val="SectionHeadingChar"/>
                <w:i/>
              </w:rPr>
              <w:t>in</w:t>
            </w:r>
            <w:r w:rsidR="006903F6" w:rsidRPr="00995360">
              <w:rPr>
                <w:rStyle w:val="SectionHeadingChar"/>
                <w:i/>
              </w:rPr>
              <w:t xml:space="preserve"> 3-</w:t>
            </w:r>
            <w:r w:rsidR="00F831DF">
              <w:rPr>
                <w:rStyle w:val="SectionHeadingChar"/>
                <w:i/>
              </w:rPr>
              <w:t>10</w:t>
            </w:r>
            <w:r w:rsidR="006903F6" w:rsidRPr="00995360">
              <w:rPr>
                <w:rStyle w:val="SectionHeadingChar"/>
                <w:i/>
              </w:rPr>
              <w:t xml:space="preserve"> pages</w:t>
            </w:r>
            <w:r w:rsidRPr="00995360">
              <w:rPr>
                <w:rStyle w:val="SectionHeadingChar"/>
                <w:i/>
              </w:rPr>
              <w:t>.</w:t>
            </w:r>
          </w:p>
          <w:p w14:paraId="28237A64" w14:textId="77777777" w:rsidR="00300E35" w:rsidRPr="00300E35" w:rsidRDefault="00300E35" w:rsidP="006903F6">
            <w:pPr>
              <w:pStyle w:val="SectionHeading"/>
              <w:rPr>
                <w:rStyle w:val="SectionHeadingChar"/>
                <w:b/>
                <w:i/>
                <w:color w:val="6600FF"/>
              </w:rPr>
            </w:pPr>
            <w:r w:rsidRPr="00300E35">
              <w:rPr>
                <w:rStyle w:val="SectionHeadingChar"/>
                <w:b/>
                <w:i/>
                <w:color w:val="6600FF"/>
              </w:rPr>
              <w:t>Note: For RST students, attach your High Concept Document instead of completing the following sections.</w:t>
            </w:r>
          </w:p>
        </w:tc>
      </w:tr>
      <w:tr w:rsidR="000B3188" w14:paraId="5DA48585" w14:textId="77777777" w:rsidTr="007A54AC">
        <w:trPr>
          <w:trHeight w:val="345"/>
          <w:jc w:val="center"/>
        </w:trPr>
        <w:sdt>
          <w:sdtPr>
            <w:rPr>
              <w:rStyle w:val="SectionHeadingChar"/>
            </w:rPr>
            <w:id w:val="3643843"/>
            <w:lock w:val="sdtContentLocked"/>
            <w:placeholder>
              <w:docPart w:val="3B452D414698488CBDFC288FD7D3C4E9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52" w:type="dxa"/>
                <w:gridSpan w:val="4"/>
                <w:vAlign w:val="bottom"/>
              </w:tcPr>
              <w:p w14:paraId="4C2C617B" w14:textId="77777777" w:rsidR="000B3188" w:rsidRDefault="00D73CEC" w:rsidP="00D73CEC">
                <w:pPr>
                  <w:pStyle w:val="SectionHeading"/>
                </w:pPr>
                <w:r w:rsidRPr="00D73CEC">
                  <w:rPr>
                    <w:rStyle w:val="SectionHeadingChar"/>
                    <w:b/>
                  </w:rPr>
                  <w:t>PROBLEM</w:t>
                </w:r>
              </w:p>
            </w:tc>
          </w:sdtContent>
        </w:sdt>
      </w:tr>
      <w:tr w:rsidR="000B3188" w:rsidRPr="00D73CEC" w14:paraId="08268739" w14:textId="77777777" w:rsidTr="007A54AC">
        <w:trPr>
          <w:jc w:val="center"/>
        </w:trPr>
        <w:tc>
          <w:tcPr>
            <w:tcW w:w="250" w:type="dxa"/>
            <w:vAlign w:val="bottom"/>
          </w:tcPr>
          <w:p w14:paraId="0BA3375B" w14:textId="77777777" w:rsidR="000B3188" w:rsidRPr="00D73CEC" w:rsidRDefault="000B3188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sdt>
            <w:sdtPr>
              <w:rPr>
                <w:rStyle w:val="SectionbodytextChar"/>
                <w:sz w:val="22"/>
              </w:rPr>
              <w:id w:val="4805705"/>
              <w:placeholder>
                <w:docPart w:val="1383D1A6DF044455A7AA1D10325C22CA"/>
              </w:placeholder>
              <w:temporary/>
              <w:showingPlcHdr/>
            </w:sdtPr>
            <w:sdtEndPr>
              <w:rPr>
                <w:rStyle w:val="DefaultParagraphFont"/>
                <w:b/>
              </w:rPr>
            </w:sdtEndPr>
            <w:sdtContent>
              <w:p w14:paraId="0F8F5117" w14:textId="77777777" w:rsidR="000B3188" w:rsidRPr="00D73CEC" w:rsidRDefault="0074283B" w:rsidP="00555B51">
                <w:pPr>
                  <w:pStyle w:val="Sectionbodytext"/>
                  <w:jc w:val="both"/>
                  <w:rPr>
                    <w:b/>
                    <w:sz w:val="22"/>
                  </w:rPr>
                </w:pPr>
                <w:r w:rsidRPr="00D73CEC">
                  <w:rPr>
                    <w:sz w:val="22"/>
                  </w:rPr>
                  <w:t>[</w:t>
                </w:r>
                <w:r w:rsidR="00D73CEC" w:rsidRPr="00D73CEC">
                  <w:rPr>
                    <w:sz w:val="22"/>
                  </w:rPr>
                  <w:t xml:space="preserve">Identify the existing problem - </w:t>
                </w:r>
                <w:r w:rsidR="00D73CEC">
                  <w:rPr>
                    <w:rStyle w:val="apple-converted-space"/>
                    <w:color w:val="000000"/>
                    <w:sz w:val="22"/>
                    <w:shd w:val="clear" w:color="auto" w:fill="FFFFFF"/>
                  </w:rPr>
                  <w:t>t</w:t>
                </w:r>
                <w:r w:rsidR="00D73CEC" w:rsidRPr="00D73CEC">
                  <w:rPr>
                    <w:color w:val="000000"/>
                    <w:sz w:val="22"/>
                    <w:shd w:val="clear" w:color="auto" w:fill="FFFFFF"/>
                  </w:rPr>
                  <w:t xml:space="preserve">he </w:t>
                </w:r>
                <w:r w:rsidR="00D73CEC">
                  <w:rPr>
                    <w:color w:val="000000"/>
                    <w:sz w:val="22"/>
                    <w:shd w:val="clear" w:color="auto" w:fill="FFFFFF"/>
                  </w:rPr>
                  <w:t xml:space="preserve">ONE </w:t>
                </w:r>
                <w:r w:rsidR="00D73CEC" w:rsidRPr="00D73CEC">
                  <w:rPr>
                    <w:color w:val="000000"/>
                    <w:sz w:val="22"/>
                    <w:shd w:val="clear" w:color="auto" w:fill="FFFFFF"/>
                  </w:rPr>
                  <w:t>problem you solve doesn’t need to be earth-shattering</w:t>
                </w:r>
                <w:r w:rsidR="00D73CEC">
                  <w:rPr>
                    <w:color w:val="000000"/>
                    <w:sz w:val="22"/>
                    <w:shd w:val="clear" w:color="auto" w:fill="FFFFFF"/>
                  </w:rPr>
                  <w:t>. T</w:t>
                </w:r>
                <w:r w:rsidR="00D73CEC" w:rsidRPr="00D73CEC">
                  <w:rPr>
                    <w:color w:val="000000"/>
                    <w:sz w:val="22"/>
                    <w:shd w:val="clear" w:color="auto" w:fill="FFFFFF"/>
                  </w:rPr>
                  <w:t>he most important thing is to identify a problem that is worth solving.</w:t>
                </w:r>
                <w:r w:rsidR="00D73CEC" w:rsidRPr="00D73CEC">
                  <w:rPr>
                    <w:rStyle w:val="apple-converted-space"/>
                    <w:color w:val="000000"/>
                    <w:sz w:val="22"/>
                    <w:shd w:val="clear" w:color="auto" w:fill="FFFFFF"/>
                  </w:rPr>
                  <w:t> </w:t>
                </w:r>
                <w:r w:rsidR="00D73CEC" w:rsidRPr="00555B51">
                  <w:rPr>
                    <w:rStyle w:val="Strong"/>
                    <w:b w:val="0"/>
                    <w:color w:val="000000"/>
                    <w:sz w:val="22"/>
                  </w:rPr>
                  <w:t>If your product or service doesn’t solve a problem that potential customers have, you don’t have a viable business</w:t>
                </w:r>
                <w:r w:rsidR="00D73CEC" w:rsidRPr="00555B51">
                  <w:rPr>
                    <w:color w:val="000000"/>
                    <w:sz w:val="22"/>
                    <w:shd w:val="clear" w:color="auto" w:fill="FFFFFF"/>
                  </w:rPr>
                  <w:t>]</w:t>
                </w:r>
              </w:p>
            </w:sdtContent>
          </w:sdt>
        </w:tc>
      </w:tr>
      <w:tr w:rsidR="000B3188" w14:paraId="06A37B67" w14:textId="77777777" w:rsidTr="007A54AC">
        <w:trPr>
          <w:jc w:val="center"/>
        </w:trPr>
        <w:tc>
          <w:tcPr>
            <w:tcW w:w="250" w:type="dxa"/>
            <w:vAlign w:val="bottom"/>
          </w:tcPr>
          <w:p w14:paraId="491E3B19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14:paraId="27CDFA10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14:paraId="23FEF255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4DFD171B" w14:textId="77777777" w:rsidTr="007A54AC">
        <w:trPr>
          <w:jc w:val="center"/>
        </w:trPr>
        <w:tc>
          <w:tcPr>
            <w:tcW w:w="10852" w:type="dxa"/>
            <w:gridSpan w:val="4"/>
            <w:vAlign w:val="bottom"/>
          </w:tcPr>
          <w:sdt>
            <w:sdtPr>
              <w:rPr>
                <w:rStyle w:val="SectionHeadingChar"/>
              </w:rPr>
              <w:id w:val="3645376"/>
              <w:lock w:val="sdtContentLocked"/>
              <w:placeholder>
                <w:docPart w:val="E71E0218F3DC4A3EA69A733FDB7C6B4E"/>
              </w:placeholder>
              <w:showingPlcHdr/>
            </w:sdtPr>
            <w:sdtEndPr>
              <w:rPr>
                <w:rStyle w:val="DefaultParagraphFont"/>
                <w:b/>
                <w:caps/>
              </w:rPr>
            </w:sdtEndPr>
            <w:sdtContent>
              <w:p w14:paraId="48C1CDB3" w14:textId="77777777" w:rsidR="000B3188" w:rsidRDefault="00D73CEC" w:rsidP="00D73CEC">
                <w:pPr>
                  <w:pStyle w:val="SectionHeading"/>
                </w:pPr>
                <w:r>
                  <w:t>Solution</w:t>
                </w:r>
              </w:p>
            </w:sdtContent>
          </w:sdt>
        </w:tc>
      </w:tr>
      <w:tr w:rsidR="00D73CEC" w14:paraId="35F4B0FE" w14:textId="77777777" w:rsidTr="007A54AC">
        <w:trPr>
          <w:jc w:val="center"/>
        </w:trPr>
        <w:tc>
          <w:tcPr>
            <w:tcW w:w="250" w:type="dxa"/>
            <w:vAlign w:val="bottom"/>
          </w:tcPr>
          <w:p w14:paraId="016C40CD" w14:textId="77777777" w:rsidR="00D73CEC" w:rsidRDefault="00D73CEC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sdt>
            <w:sdtPr>
              <w:rPr>
                <w:rStyle w:val="SectionbodytextChar"/>
                <w:b w:val="0"/>
                <w:sz w:val="22"/>
              </w:rPr>
              <w:id w:val="4806073"/>
              <w:placeholder>
                <w:docPart w:val="475AC9E1EAC944239BB6A6DE82CB69D9"/>
              </w:placeholder>
              <w:temporary/>
              <w:showingPlcHdr/>
            </w:sdtPr>
            <w:sdtEndPr>
              <w:rPr>
                <w:rStyle w:val="DefaultParagraphFont"/>
                <w:color w:val="403152" w:themeColor="accent4" w:themeShade="80"/>
              </w:rPr>
            </w:sdtEndPr>
            <w:sdtContent>
              <w:p w14:paraId="30FEB1B8" w14:textId="77777777" w:rsidR="00D73CEC" w:rsidRPr="00D73CEC" w:rsidRDefault="00D73CEC" w:rsidP="005738F9">
                <w:pPr>
                  <w:pStyle w:val="ContactInfo"/>
                  <w:jc w:val="both"/>
                  <w:rPr>
                    <w:b w:val="0"/>
                  </w:rPr>
                </w:pPr>
                <w:r w:rsidRPr="00D73CEC">
                  <w:rPr>
                    <w:rStyle w:val="SectionbodytextChar"/>
                    <w:b w:val="0"/>
                    <w:sz w:val="22"/>
                  </w:rPr>
                  <w:t>[</w:t>
                </w:r>
                <w:r w:rsidRPr="00D73CEC">
                  <w:rPr>
                    <w:b w:val="0"/>
                    <w:color w:val="000000"/>
                    <w:shd w:val="clear" w:color="auto" w:fill="FFFFFF"/>
                  </w:rPr>
                  <w:t xml:space="preserve">A clear problem statement will help you focus your solution on solving that </w:t>
                </w:r>
                <w:r>
                  <w:rPr>
                    <w:b w:val="0"/>
                    <w:color w:val="000000"/>
                    <w:shd w:val="clear" w:color="auto" w:fill="FFFFFF"/>
                  </w:rPr>
                  <w:t>ONE</w:t>
                </w:r>
                <w:r w:rsidRPr="00D73CEC">
                  <w:rPr>
                    <w:b w:val="0"/>
                    <w:color w:val="000000"/>
                    <w:shd w:val="clear" w:color="auto" w:fill="FFFFFF"/>
                  </w:rPr>
                  <w:t xml:space="preserve"> problem, and not stretch the solution to solve multiple potential problems. Try to describe your product or service and how it functions as a solution in just a few sentences or bullet points</w:t>
                </w:r>
                <w:r w:rsidR="00EA624F">
                  <w:rPr>
                    <w:b w:val="0"/>
                    <w:color w:val="000000"/>
                    <w:shd w:val="clear" w:color="auto" w:fill="FFFFFF"/>
                  </w:rPr>
                  <w:t>. Brief</w:t>
                </w:r>
                <w:r w:rsidR="005738F9">
                  <w:rPr>
                    <w:b w:val="0"/>
                    <w:color w:val="000000"/>
                    <w:shd w:val="clear" w:color="auto" w:fill="FFFFFF"/>
                  </w:rPr>
                  <w:t>ly</w:t>
                </w:r>
                <w:r w:rsidR="00EA624F">
                  <w:rPr>
                    <w:b w:val="0"/>
                    <w:color w:val="000000"/>
                    <w:shd w:val="clear" w:color="auto" w:fill="FFFFFF"/>
                  </w:rPr>
                  <w:t xml:space="preserve"> list out the essential functions or features of your system, and what technologies you will utilize</w:t>
                </w:r>
                <w:r w:rsidRPr="00D73CEC">
                  <w:rPr>
                    <w:b w:val="0"/>
                    <w:color w:val="000000"/>
                  </w:rPr>
                  <w:t>]</w:t>
                </w:r>
              </w:p>
            </w:sdtContent>
          </w:sdt>
        </w:tc>
      </w:tr>
      <w:tr w:rsidR="000B3188" w14:paraId="1B729AF3" w14:textId="77777777" w:rsidTr="007A54AC">
        <w:trPr>
          <w:jc w:val="center"/>
        </w:trPr>
        <w:tc>
          <w:tcPr>
            <w:tcW w:w="250" w:type="dxa"/>
            <w:vAlign w:val="bottom"/>
          </w:tcPr>
          <w:p w14:paraId="0736DAC1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14:paraId="5E72CB12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14:paraId="74E54AC7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5421BA9D" w14:textId="77777777" w:rsidTr="007A54AC">
        <w:trPr>
          <w:jc w:val="center"/>
        </w:trPr>
        <w:sdt>
          <w:sdtPr>
            <w:rPr>
              <w:rStyle w:val="SectionHeadingChar"/>
            </w:rPr>
            <w:id w:val="3645141"/>
            <w:lock w:val="sdtContentLocked"/>
            <w:placeholder>
              <w:docPart w:val="61C5BCCF004146F8886EB92DE3309CD0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52" w:type="dxa"/>
                <w:gridSpan w:val="4"/>
                <w:vAlign w:val="bottom"/>
              </w:tcPr>
              <w:p w14:paraId="16AF0A10" w14:textId="77777777" w:rsidR="000B3188" w:rsidRDefault="00D7544E" w:rsidP="00D7544E">
                <w:pPr>
                  <w:pStyle w:val="SectionHeading"/>
                </w:pPr>
                <w:r w:rsidRPr="00D7544E">
                  <w:rPr>
                    <w:rStyle w:val="SectionHeadingChar"/>
                    <w:b/>
                  </w:rPr>
                  <w:t>TARGET MARKET</w:t>
                </w:r>
              </w:p>
            </w:tc>
          </w:sdtContent>
        </w:sdt>
      </w:tr>
      <w:tr w:rsidR="00555B51" w14:paraId="0D76E239" w14:textId="77777777" w:rsidTr="00555B51">
        <w:trPr>
          <w:jc w:val="center"/>
        </w:trPr>
        <w:tc>
          <w:tcPr>
            <w:tcW w:w="296" w:type="dxa"/>
            <w:gridSpan w:val="2"/>
            <w:vAlign w:val="bottom"/>
          </w:tcPr>
          <w:p w14:paraId="2D00F8B8" w14:textId="77777777" w:rsidR="00555B51" w:rsidRPr="00914110" w:rsidRDefault="00555B51" w:rsidP="00555B51">
            <w:pPr>
              <w:pStyle w:val="ContactInfo"/>
              <w:jc w:val="left"/>
              <w:rPr>
                <w:b w:val="0"/>
                <w:i/>
              </w:rPr>
            </w:pPr>
          </w:p>
        </w:tc>
        <w:tc>
          <w:tcPr>
            <w:tcW w:w="10556" w:type="dxa"/>
            <w:gridSpan w:val="2"/>
            <w:vAlign w:val="bottom"/>
          </w:tcPr>
          <w:sdt>
            <w:sdtPr>
              <w:rPr>
                <w:rStyle w:val="PublicationsChar"/>
                <w:b w:val="0"/>
                <w:i w:val="0"/>
                <w:sz w:val="22"/>
              </w:rPr>
              <w:id w:val="4806471"/>
              <w:placeholder>
                <w:docPart w:val="13C8FAD4713C4A7D924847E3582A15D8"/>
              </w:placeholder>
              <w:temporary/>
              <w:showingPlcHdr/>
            </w:sdtPr>
            <w:sdtEndPr>
              <w:rPr>
                <w:rStyle w:val="DefaultParagraphFont"/>
                <w:i/>
                <w:color w:val="403152" w:themeColor="accent4" w:themeShade="80"/>
              </w:rPr>
            </w:sdtEndPr>
            <w:sdtContent>
              <w:p w14:paraId="195282F6" w14:textId="77777777" w:rsidR="00555B51" w:rsidRPr="00555B51" w:rsidRDefault="00555B51" w:rsidP="00B4230D">
                <w:pPr>
                  <w:pStyle w:val="ContactInfo"/>
                  <w:jc w:val="both"/>
                  <w:rPr>
                    <w:b w:val="0"/>
                    <w:color w:val="0D0D0D" w:themeColor="text1" w:themeTint="F2"/>
                    <w:sz w:val="20"/>
                  </w:rPr>
                </w:pPr>
                <w:r w:rsidRPr="00914110">
                  <w:rPr>
                    <w:rStyle w:val="PublicationsChar"/>
                    <w:b w:val="0"/>
                    <w:i w:val="0"/>
                    <w:sz w:val="22"/>
                  </w:rPr>
                  <w:t>[State the focus of your target customers or users (it is not credible to include everyone in the world as the users).</w:t>
                </w:r>
                <w:r>
                  <w:rPr>
                    <w:rStyle w:val="PublicationsChar"/>
                    <w:b w:val="0"/>
                    <w:i w:val="0"/>
                    <w:sz w:val="22"/>
                  </w:rPr>
                  <w:t xml:space="preserve"> </w:t>
                </w:r>
                <w:r>
                  <w:rPr>
                    <w:b w:val="0"/>
                    <w:color w:val="000000"/>
                    <w:shd w:val="clear" w:color="auto" w:fill="FFFFFF"/>
                  </w:rPr>
                  <w:t>Conduct a market research or feasibility study to prove the product is designed for the right group of customers/users.</w:t>
                </w:r>
                <w:r w:rsidRPr="00914110">
                  <w:rPr>
                    <w:rStyle w:val="PublicationsChar"/>
                    <w:b w:val="0"/>
                    <w:i w:val="0"/>
                    <w:sz w:val="22"/>
                  </w:rPr>
                  <w:t xml:space="preserve"> </w:t>
                </w:r>
                <w:r>
                  <w:rPr>
                    <w:b w:val="0"/>
                    <w:color w:val="000000"/>
                    <w:shd w:val="clear" w:color="auto" w:fill="FFFFFF"/>
                  </w:rPr>
                  <w:t>D</w:t>
                </w:r>
                <w:r w:rsidRPr="00914110">
                  <w:rPr>
                    <w:b w:val="0"/>
                    <w:color w:val="000000"/>
                    <w:shd w:val="clear" w:color="auto" w:fill="FFFFFF"/>
                  </w:rPr>
                  <w:t>o a little research to estimate how many people are in each target market segment you’re after</w:t>
                </w:r>
                <w:r>
                  <w:rPr>
                    <w:b w:val="0"/>
                    <w:color w:val="000000"/>
                    <w:shd w:val="clear" w:color="auto" w:fill="FFFFFF"/>
                  </w:rPr>
                  <w:t xml:space="preserve">, and produce a "realistic" market size] </w:t>
                </w:r>
              </w:p>
            </w:sdtContent>
          </w:sdt>
        </w:tc>
      </w:tr>
      <w:tr w:rsidR="000B3188" w14:paraId="04F34C2C" w14:textId="77777777" w:rsidTr="007A54AC">
        <w:trPr>
          <w:jc w:val="center"/>
        </w:trPr>
        <w:tc>
          <w:tcPr>
            <w:tcW w:w="250" w:type="dxa"/>
            <w:vAlign w:val="bottom"/>
          </w:tcPr>
          <w:p w14:paraId="24D169CB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14:paraId="10D4565C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14:paraId="3D01B115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04BE8789" w14:textId="77777777" w:rsidTr="007A54AC">
        <w:trPr>
          <w:jc w:val="center"/>
        </w:trPr>
        <w:sdt>
          <w:sdtPr>
            <w:rPr>
              <w:rStyle w:val="SectionHeadingChar"/>
            </w:rPr>
            <w:id w:val="3645339"/>
            <w:lock w:val="sdtContentLocked"/>
            <w:placeholder>
              <w:docPart w:val="F7FFA4C0FE2A4646B8931AEC0E486A1D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52" w:type="dxa"/>
                <w:gridSpan w:val="4"/>
                <w:vAlign w:val="bottom"/>
              </w:tcPr>
              <w:p w14:paraId="04BDE9C9" w14:textId="77777777" w:rsidR="000B3188" w:rsidRDefault="00B86EB1" w:rsidP="00B86EB1">
                <w:pPr>
                  <w:pStyle w:val="SectionHeading"/>
                </w:pPr>
                <w:r>
                  <w:t>COMPETITION</w:t>
                </w:r>
                <w:r w:rsidR="00791CDC">
                  <w:t>/CONTRIBUTION</w:t>
                </w:r>
              </w:p>
            </w:tc>
          </w:sdtContent>
        </w:sdt>
      </w:tr>
      <w:tr w:rsidR="007A54AC" w14:paraId="6EB8D478" w14:textId="77777777" w:rsidTr="00A104E9">
        <w:trPr>
          <w:jc w:val="center"/>
        </w:trPr>
        <w:tc>
          <w:tcPr>
            <w:tcW w:w="250" w:type="dxa"/>
            <w:vAlign w:val="bottom"/>
          </w:tcPr>
          <w:p w14:paraId="1C623923" w14:textId="77777777" w:rsidR="007A54AC" w:rsidRDefault="007A54AC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sdt>
            <w:sdtPr>
              <w:rPr>
                <w:rStyle w:val="SectionbodytextChar"/>
                <w:b w:val="0"/>
                <w:sz w:val="22"/>
              </w:rPr>
              <w:id w:val="4806708"/>
              <w:placeholder>
                <w:docPart w:val="160F30ED9EAC45A4831BD394D5E625E6"/>
              </w:placeholder>
              <w:showingPlcHdr/>
            </w:sdtPr>
            <w:sdtEndPr>
              <w:rPr>
                <w:rStyle w:val="DefaultParagraphFont"/>
                <w:color w:val="403152" w:themeColor="accent4" w:themeShade="80"/>
              </w:rPr>
            </w:sdtEndPr>
            <w:sdtContent>
              <w:p w14:paraId="7F36A730" w14:textId="77777777" w:rsidR="007A54AC" w:rsidRPr="00B86EB1" w:rsidRDefault="00555B51" w:rsidP="006A5588">
                <w:pPr>
                  <w:pStyle w:val="ContactInfo"/>
                  <w:jc w:val="both"/>
                  <w:rPr>
                    <w:b w:val="0"/>
                  </w:rPr>
                </w:pPr>
                <w:r>
                  <w:rPr>
                    <w:rStyle w:val="SectionbodytextChar"/>
                    <w:b w:val="0"/>
                    <w:sz w:val="22"/>
                  </w:rPr>
                  <w:t>[</w:t>
                </w:r>
                <w:r w:rsidR="00B86EB1">
                  <w:rPr>
                    <w:b w:val="0"/>
                    <w:color w:val="000000"/>
                    <w:shd w:val="clear" w:color="auto" w:fill="FFFFFF"/>
                  </w:rPr>
                  <w:t>Explain</w:t>
                </w:r>
                <w:r w:rsidR="00B86EB1" w:rsidRPr="00B86EB1">
                  <w:rPr>
                    <w:rStyle w:val="apple-converted-space"/>
                    <w:b w:val="0"/>
                    <w:bCs/>
                    <w:color w:val="000000"/>
                  </w:rPr>
                  <w:t> </w:t>
                </w:r>
                <w:r w:rsidR="00B86EB1" w:rsidRPr="00B86EB1">
                  <w:rPr>
                    <w:rStyle w:val="Strong"/>
                    <w:b/>
                    <w:color w:val="000000"/>
                  </w:rPr>
                  <w:t>what advantages your solution offers</w:t>
                </w:r>
                <w:r w:rsidR="00B86EB1" w:rsidRPr="00B86EB1">
                  <w:rPr>
                    <w:rStyle w:val="apple-converted-space"/>
                    <w:b w:val="0"/>
                    <w:bCs/>
                    <w:color w:val="000000"/>
                  </w:rPr>
                  <w:t> </w:t>
                </w:r>
                <w:r w:rsidR="00B86EB1" w:rsidRPr="00B86EB1">
                  <w:rPr>
                    <w:b w:val="0"/>
                    <w:color w:val="000000"/>
                    <w:shd w:val="clear" w:color="auto" w:fill="FFFFFF"/>
                  </w:rPr>
                  <w:t>over the competition. Are you faster, cheaper, better? Why would a potential customer choose your solution over someone else’s</w:t>
                </w:r>
                <w:r w:rsidR="00B86EB1">
                  <w:rPr>
                    <w:b w:val="0"/>
                    <w:color w:val="000000"/>
                    <w:shd w:val="clear" w:color="auto" w:fill="FFFFFF"/>
                  </w:rPr>
                  <w:t>?</w:t>
                </w:r>
                <w:r w:rsidR="00791CDC">
                  <w:rPr>
                    <w:b w:val="0"/>
                    <w:color w:val="000000"/>
                    <w:shd w:val="clear" w:color="auto" w:fill="FFFFFF"/>
                  </w:rPr>
                  <w:t xml:space="preserve"> If the project is intended to solve community or social problem, state how does your project brings societal impact to the country. If it is a pure research, state </w:t>
                </w:r>
                <w:r w:rsidR="006A5588">
                  <w:rPr>
                    <w:b w:val="0"/>
                    <w:color w:val="000000"/>
                    <w:shd w:val="clear" w:color="auto" w:fill="FFFFFF"/>
                  </w:rPr>
                  <w:t>the contribution of your project</w:t>
                </w:r>
                <w:r>
                  <w:rPr>
                    <w:b w:val="0"/>
                    <w:color w:val="000000"/>
                    <w:shd w:val="clear" w:color="auto" w:fill="FFFFFF"/>
                  </w:rPr>
                  <w:t>]</w:t>
                </w:r>
              </w:p>
            </w:sdtContent>
          </w:sdt>
        </w:tc>
      </w:tr>
      <w:tr w:rsidR="000B3188" w14:paraId="4EE9C3AA" w14:textId="77777777" w:rsidTr="007A54AC">
        <w:trPr>
          <w:jc w:val="center"/>
        </w:trPr>
        <w:tc>
          <w:tcPr>
            <w:tcW w:w="250" w:type="dxa"/>
            <w:vAlign w:val="bottom"/>
          </w:tcPr>
          <w:p w14:paraId="43BBFF7F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14:paraId="1E458760" w14:textId="77777777"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14:paraId="6C67385A" w14:textId="77777777" w:rsidR="000B3188" w:rsidRDefault="000B3188">
            <w:pPr>
              <w:pStyle w:val="ContactInfo"/>
              <w:jc w:val="left"/>
            </w:pPr>
          </w:p>
        </w:tc>
      </w:tr>
      <w:tr w:rsidR="000B3188" w14:paraId="2FF4407B" w14:textId="77777777" w:rsidTr="007A54AC">
        <w:trPr>
          <w:jc w:val="center"/>
        </w:trPr>
        <w:sdt>
          <w:sdtPr>
            <w:rPr>
              <w:rStyle w:val="SectionHeadingChar"/>
            </w:rPr>
            <w:id w:val="3645392"/>
            <w:lock w:val="sdtContentLocked"/>
            <w:placeholder>
              <w:docPart w:val="54251DE2581E45FBB0D05361C7E0FCC7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52" w:type="dxa"/>
                <w:gridSpan w:val="4"/>
                <w:vAlign w:val="bottom"/>
              </w:tcPr>
              <w:p w14:paraId="79042B0B" w14:textId="77777777" w:rsidR="000B3188" w:rsidRDefault="00555B51" w:rsidP="00555B51">
                <w:pPr>
                  <w:pStyle w:val="SectionHeading"/>
                </w:pPr>
                <w:r>
                  <w:t>MILESTONES</w:t>
                </w:r>
              </w:p>
            </w:tc>
          </w:sdtContent>
        </w:sdt>
      </w:tr>
      <w:tr w:rsidR="00555B51" w14:paraId="3943B0D3" w14:textId="77777777" w:rsidTr="008D26B3">
        <w:trPr>
          <w:jc w:val="center"/>
        </w:trPr>
        <w:tc>
          <w:tcPr>
            <w:tcW w:w="250" w:type="dxa"/>
            <w:vAlign w:val="bottom"/>
          </w:tcPr>
          <w:p w14:paraId="485A6F59" w14:textId="77777777" w:rsidR="00555B51" w:rsidRDefault="00555B51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sdt>
            <w:sdtPr>
              <w:rPr>
                <w:rStyle w:val="SectionbodytextChar"/>
                <w:b w:val="0"/>
                <w:sz w:val="22"/>
              </w:rPr>
              <w:id w:val="4806732"/>
              <w:placeholder>
                <w:docPart w:val="513153AB6327403FBF31134C2C245F86"/>
              </w:placeholder>
              <w:showingPlcHdr/>
            </w:sdtPr>
            <w:sdtEndPr>
              <w:rPr>
                <w:rStyle w:val="DefaultParagraphFont"/>
                <w:color w:val="403152" w:themeColor="accent4" w:themeShade="80"/>
              </w:rPr>
            </w:sdtEndPr>
            <w:sdtContent>
              <w:p w14:paraId="506E79CE" w14:textId="77777777" w:rsidR="00555B51" w:rsidRPr="00555B51" w:rsidRDefault="00555B51" w:rsidP="00EA624F">
                <w:pPr>
                  <w:pStyle w:val="ContactInfo"/>
                  <w:jc w:val="both"/>
                  <w:rPr>
                    <w:b w:val="0"/>
                  </w:rPr>
                </w:pPr>
                <w:r w:rsidRPr="005508B7">
                  <w:rPr>
                    <w:b w:val="0"/>
                    <w:color w:val="auto"/>
                  </w:rPr>
                  <w:t>[Describe the project schedule to complete the final prototype. State what approach</w:t>
                </w:r>
                <w:r w:rsidR="00EA624F">
                  <w:rPr>
                    <w:b w:val="0"/>
                    <w:color w:val="auto"/>
                  </w:rPr>
                  <w:t xml:space="preserve"> (development model and/or research method)</w:t>
                </w:r>
                <w:r w:rsidRPr="005508B7">
                  <w:rPr>
                    <w:b w:val="0"/>
                    <w:color w:val="auto"/>
                  </w:rPr>
                  <w:t xml:space="preserve"> </w:t>
                </w:r>
                <w:r w:rsidR="00EA624F">
                  <w:rPr>
                    <w:b w:val="0"/>
                    <w:color w:val="auto"/>
                  </w:rPr>
                  <w:t xml:space="preserve">that </w:t>
                </w:r>
                <w:r w:rsidRPr="005508B7">
                  <w:rPr>
                    <w:b w:val="0"/>
                    <w:color w:val="auto"/>
                  </w:rPr>
                  <w:t xml:space="preserve">you are going to use </w:t>
                </w:r>
                <w:r w:rsidR="00EA624F">
                  <w:rPr>
                    <w:b w:val="0"/>
                    <w:color w:val="auto"/>
                  </w:rPr>
                  <w:t>in</w:t>
                </w:r>
                <w:r w:rsidRPr="005508B7">
                  <w:rPr>
                    <w:b w:val="0"/>
                    <w:color w:val="auto"/>
                  </w:rPr>
                  <w:t xml:space="preserve"> the project</w:t>
                </w:r>
                <w:r w:rsidR="00E36102" w:rsidRPr="005508B7">
                  <w:rPr>
                    <w:b w:val="0"/>
                    <w:color w:val="auto"/>
                  </w:rPr>
                  <w:t>]</w:t>
                </w:r>
              </w:p>
            </w:sdtContent>
          </w:sdt>
        </w:tc>
      </w:tr>
      <w:tr w:rsidR="0074104E" w14:paraId="204AF093" w14:textId="77777777" w:rsidTr="008D26B3">
        <w:trPr>
          <w:jc w:val="center"/>
        </w:trPr>
        <w:tc>
          <w:tcPr>
            <w:tcW w:w="250" w:type="dxa"/>
            <w:vAlign w:val="bottom"/>
          </w:tcPr>
          <w:p w14:paraId="74E35216" w14:textId="77777777" w:rsidR="0074104E" w:rsidRDefault="0074104E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p w14:paraId="4FD1021D" w14:textId="77777777" w:rsidR="0074104E" w:rsidRPr="00555B51" w:rsidRDefault="0074104E">
            <w:pPr>
              <w:pStyle w:val="ContactInfo"/>
              <w:jc w:val="left"/>
              <w:rPr>
                <w:rStyle w:val="SectionbodytextChar"/>
                <w:b w:val="0"/>
                <w:sz w:val="22"/>
              </w:rPr>
            </w:pPr>
          </w:p>
        </w:tc>
      </w:tr>
      <w:tr w:rsidR="000B3188" w14:paraId="5C322E20" w14:textId="77777777" w:rsidTr="007A54AC">
        <w:trPr>
          <w:jc w:val="center"/>
        </w:trPr>
        <w:sdt>
          <w:sdtPr>
            <w:rPr>
              <w:rStyle w:val="SectionHeadingChar"/>
            </w:rPr>
            <w:id w:val="3645757"/>
            <w:placeholder>
              <w:docPart w:val="C963737733C64D94A47AA2013BB61744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52" w:type="dxa"/>
                <w:gridSpan w:val="4"/>
                <w:vAlign w:val="bottom"/>
              </w:tcPr>
              <w:p w14:paraId="75FBE94D" w14:textId="77777777" w:rsidR="000B3188" w:rsidRDefault="0074283B">
                <w:pPr>
                  <w:pStyle w:val="SectionHeading"/>
                </w:pPr>
                <w:r>
                  <w:rPr>
                    <w:rStyle w:val="PlaceholderText"/>
                    <w:color w:val="595959" w:themeColor="text1" w:themeTint="A6"/>
                  </w:rPr>
                  <w:t>REFERENCES</w:t>
                </w:r>
              </w:p>
            </w:tc>
          </w:sdtContent>
        </w:sdt>
      </w:tr>
      <w:tr w:rsidR="00DA6B4F" w14:paraId="16345689" w14:textId="77777777" w:rsidTr="00DA6B4F">
        <w:trPr>
          <w:jc w:val="center"/>
        </w:trPr>
        <w:tc>
          <w:tcPr>
            <w:tcW w:w="250" w:type="dxa"/>
            <w:vAlign w:val="bottom"/>
          </w:tcPr>
          <w:p w14:paraId="0C2064E9" w14:textId="77777777" w:rsidR="00DA6B4F" w:rsidRPr="00DA6B4F" w:rsidRDefault="00DA6B4F">
            <w:pPr>
              <w:pStyle w:val="ContactInfo"/>
              <w:jc w:val="left"/>
              <w:rPr>
                <w:b w:val="0"/>
                <w:color w:val="auto"/>
                <w:sz w:val="20"/>
                <w:szCs w:val="20"/>
              </w:rPr>
            </w:pPr>
          </w:p>
        </w:tc>
        <w:sdt>
          <w:sdtPr>
            <w:rPr>
              <w:rStyle w:val="SectionbodytextChar"/>
              <w:b w:val="0"/>
              <w:color w:val="auto"/>
              <w:szCs w:val="20"/>
            </w:rPr>
            <w:id w:val="3645724"/>
            <w:placeholder>
              <w:docPart w:val="DC72AA6741CF45D7A7A713826450EDA8"/>
            </w:placeholder>
            <w:showingPlcHdr/>
          </w:sdtPr>
          <w:sdtEndPr>
            <w:rPr>
              <w:rStyle w:val="DefaultParagraphFont"/>
              <w:sz w:val="22"/>
            </w:rPr>
          </w:sdtEndPr>
          <w:sdtContent>
            <w:tc>
              <w:tcPr>
                <w:tcW w:w="10602" w:type="dxa"/>
                <w:gridSpan w:val="3"/>
                <w:vAlign w:val="bottom"/>
              </w:tcPr>
              <w:p w14:paraId="51CBE59B" w14:textId="77777777" w:rsidR="00DA6B4F" w:rsidRPr="00DA6B4F" w:rsidRDefault="00DA6B4F">
                <w:pPr>
                  <w:pStyle w:val="ContactInfo"/>
                  <w:jc w:val="left"/>
                  <w:rPr>
                    <w:b w:val="0"/>
                    <w:color w:val="auto"/>
                    <w:sz w:val="20"/>
                    <w:szCs w:val="20"/>
                  </w:rPr>
                </w:pPr>
                <w:r w:rsidRPr="00DA6B4F">
                  <w:rPr>
                    <w:rStyle w:val="SectionbodytextChar"/>
                    <w:b w:val="0"/>
                    <w:color w:val="auto"/>
                    <w:szCs w:val="20"/>
                  </w:rPr>
                  <w:t>[List the details of the r</w:t>
                </w:r>
                <w:r w:rsidRPr="00DA6B4F">
                  <w:rPr>
                    <w:b w:val="0"/>
                    <w:color w:val="auto"/>
                    <w:sz w:val="20"/>
                    <w:szCs w:val="20"/>
                  </w:rPr>
                  <w:t>eferences cited in this proposal]</w:t>
                </w:r>
              </w:p>
            </w:tc>
          </w:sdtContent>
        </w:sdt>
      </w:tr>
    </w:tbl>
    <w:p w14:paraId="70E87678" w14:textId="77777777" w:rsidR="000B3188" w:rsidRDefault="00E36102" w:rsidP="00EA624F">
      <w:pPr>
        <w:tabs>
          <w:tab w:val="left" w:pos="3555"/>
          <w:tab w:val="left" w:pos="5880"/>
        </w:tabs>
      </w:pPr>
      <w:r>
        <w:tab/>
      </w:r>
      <w:r w:rsidR="00EA624F">
        <w:tab/>
      </w:r>
    </w:p>
    <w:sectPr w:rsidR="000B3188" w:rsidSect="007D4B79">
      <w:headerReference w:type="default" r:id="rId7"/>
      <w:footerReference w:type="even" r:id="rId8"/>
      <w:footerReference w:type="default" r:id="rId9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E4BD" w14:textId="77777777" w:rsidR="00BF42B3" w:rsidRDefault="00BF42B3">
      <w:pPr>
        <w:spacing w:after="0" w:line="240" w:lineRule="auto"/>
      </w:pPr>
      <w:r>
        <w:separator/>
      </w:r>
    </w:p>
    <w:p w14:paraId="79F3F3E8" w14:textId="77777777" w:rsidR="00BF42B3" w:rsidRDefault="00BF42B3"/>
  </w:endnote>
  <w:endnote w:type="continuationSeparator" w:id="0">
    <w:p w14:paraId="3C11F3E5" w14:textId="77777777" w:rsidR="00BF42B3" w:rsidRDefault="00BF42B3">
      <w:pPr>
        <w:spacing w:after="0" w:line="240" w:lineRule="auto"/>
      </w:pPr>
      <w:r>
        <w:continuationSeparator/>
      </w:r>
    </w:p>
    <w:p w14:paraId="17C65BC8" w14:textId="77777777" w:rsidR="00BF42B3" w:rsidRDefault="00BF42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panose1 w:val="0201080004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4678"/>
      <w:docPartObj>
        <w:docPartGallery w:val="Page Numbers (Bottom of Page)"/>
        <w:docPartUnique/>
      </w:docPartObj>
    </w:sdtPr>
    <w:sdtEndPr/>
    <w:sdtContent>
      <w:p w14:paraId="2521DE0D" w14:textId="77777777" w:rsidR="000B3188" w:rsidRDefault="009E277D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4653"/>
      <w:docPartObj>
        <w:docPartGallery w:val="Page Numbers (Bottom of Page)"/>
        <w:docPartUnique/>
      </w:docPartObj>
    </w:sdtPr>
    <w:sdtEndPr/>
    <w:sdtContent>
      <w:p w14:paraId="67F801A5" w14:textId="77777777" w:rsidR="00292511" w:rsidRPr="007D4B79" w:rsidRDefault="009E277D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E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2ABA1" w14:textId="77777777" w:rsidR="00BF42B3" w:rsidRDefault="00BF42B3">
      <w:pPr>
        <w:spacing w:after="0" w:line="240" w:lineRule="auto"/>
      </w:pPr>
      <w:r>
        <w:separator/>
      </w:r>
    </w:p>
    <w:p w14:paraId="5F2EF3B6" w14:textId="77777777" w:rsidR="00BF42B3" w:rsidRDefault="00BF42B3"/>
  </w:footnote>
  <w:footnote w:type="continuationSeparator" w:id="0">
    <w:p w14:paraId="231ACEB7" w14:textId="77777777" w:rsidR="00BF42B3" w:rsidRDefault="00BF42B3">
      <w:pPr>
        <w:spacing w:after="0" w:line="240" w:lineRule="auto"/>
      </w:pPr>
      <w:r>
        <w:continuationSeparator/>
      </w:r>
    </w:p>
    <w:p w14:paraId="56791473" w14:textId="77777777" w:rsidR="00BF42B3" w:rsidRDefault="00BF42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EE50" w14:textId="77777777" w:rsidR="000B3188" w:rsidRPr="007D4B79" w:rsidRDefault="00514127" w:rsidP="00057A8D">
    <w:pPr>
      <w:pStyle w:val="YourName"/>
      <w:tabs>
        <w:tab w:val="clear" w:pos="8640"/>
        <w:tab w:val="right" w:pos="1080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7D6B891" wp14:editId="4373683E">
              <wp:simplePos x="0" y="0"/>
              <wp:positionH relativeFrom="column">
                <wp:posOffset>-152400</wp:posOffset>
              </wp:positionH>
              <wp:positionV relativeFrom="paragraph">
                <wp:posOffset>-323850</wp:posOffset>
              </wp:positionV>
              <wp:extent cx="701040" cy="218440"/>
              <wp:effectExtent l="0" t="0" r="381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A6CEF" w14:textId="60F5E9B8" w:rsidR="002E2DC7" w:rsidRPr="002E2DC7" w:rsidRDefault="0051412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20</w:t>
                          </w:r>
                          <w:r w:rsidR="00F831DF">
                            <w:rPr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sz w:val="16"/>
                              <w:szCs w:val="16"/>
                            </w:rPr>
                            <w:t>/</w:t>
                          </w:r>
                          <w:r w:rsidR="00F831DF">
                            <w:rPr>
                              <w:sz w:val="16"/>
                              <w:szCs w:val="16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D6B89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2pt;margin-top:-25.5pt;width:55.2pt;height:1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" filled="f" stroked="f">
              <v:textbox>
                <w:txbxContent>
                  <w:p w14:paraId="630A6CEF" w14:textId="60F5E9B8" w:rsidR="002E2DC7" w:rsidRPr="002E2DC7" w:rsidRDefault="0051412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20</w:t>
                    </w:r>
                    <w:r w:rsidR="00F831DF">
                      <w:rPr>
                        <w:sz w:val="16"/>
                        <w:szCs w:val="16"/>
                      </w:rPr>
                      <w:t>20</w:t>
                    </w:r>
                    <w:r>
                      <w:rPr>
                        <w:sz w:val="16"/>
                        <w:szCs w:val="16"/>
                      </w:rPr>
                      <w:t>/</w:t>
                    </w:r>
                    <w:r w:rsidR="00F831DF">
                      <w:rPr>
                        <w:sz w:val="16"/>
                        <w:szCs w:val="16"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 w:rsidR="00CE037F">
      <w:rPr>
        <w:noProof/>
      </w:rPr>
      <w:drawing>
        <wp:anchor distT="0" distB="0" distL="114300" distR="114300" simplePos="0" relativeHeight="251659776" behindDoc="0" locked="0" layoutInCell="1" allowOverlap="1" wp14:anchorId="3D72FCFF" wp14:editId="7F60A0BE">
          <wp:simplePos x="0" y="0"/>
          <wp:positionH relativeFrom="column">
            <wp:posOffset>1057910</wp:posOffset>
          </wp:positionH>
          <wp:positionV relativeFrom="paragraph">
            <wp:posOffset>136525</wp:posOffset>
          </wp:positionV>
          <wp:extent cx="1607820" cy="748030"/>
          <wp:effectExtent l="19050" t="0" r="0" b="0"/>
          <wp:wrapSquare wrapText="bothSides"/>
          <wp:docPr id="1" name="Picture 0" descr="Tunku_Abdul_Rahman_Colle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unku_Abdul_Rahman_Colle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782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9039E9F" wp14:editId="5AE90E81">
              <wp:simplePos x="0" y="0"/>
              <wp:positionH relativeFrom="column">
                <wp:posOffset>5587365</wp:posOffset>
              </wp:positionH>
              <wp:positionV relativeFrom="paragraph">
                <wp:posOffset>-325755</wp:posOffset>
              </wp:positionV>
              <wp:extent cx="1432560" cy="2114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256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16045" w14:textId="77777777" w:rsidR="005577F4" w:rsidRPr="005577F4" w:rsidRDefault="005577F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FORM 2: Project Proposal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39E9F" id="Text Box 3" o:spid="_x0000_s1027" type="#_x0000_t202" style="position:absolute;margin-left:439.95pt;margin-top:-25.65pt;width:112.8pt;height:16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" filled="f" stroked="f">
              <v:textbox>
                <w:txbxContent>
                  <w:p w14:paraId="42F16045" w14:textId="77777777" w:rsidR="005577F4" w:rsidRPr="005577F4" w:rsidRDefault="005577F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FORM 2: Project Proposal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9DE5569" wp14:editId="217F823A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2540" t="8890" r="1270" b="1270"/>
              <wp:wrapNone/>
              <wp:docPr id="3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E2D793"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B39FD2" wp14:editId="0D071056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4445" r="9525" b="254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0CEF4"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r w:rsidR="00057A8D">
      <w:tab/>
    </w:r>
    <w:sdt>
      <w:sdtPr>
        <w:alias w:val="Author"/>
        <w:tag w:val="Author"/>
        <w:id w:val="3644617"/>
        <w:placeholder>
          <w:docPart w:val="C963737733C64D94A47AA2013BB61744"/>
        </w:placeholder>
        <w:showingPlcHdr/>
      </w:sdtPr>
      <w:sdtEndPr/>
      <w:sdtContent>
        <w:r w:rsidR="00985323" w:rsidRPr="007D4B79">
          <w:t>[Name</w:t>
        </w:r>
        <w:r w:rsidR="001C191B">
          <w:t>]</w:t>
        </w:r>
      </w:sdtContent>
    </w:sdt>
  </w:p>
  <w:sdt>
    <w:sdtPr>
      <w:rPr>
        <w:rStyle w:val="ContactInfoChar"/>
        <w:b/>
      </w:rPr>
      <w:alias w:val="Programme"/>
      <w:tag w:val="Programme"/>
      <w:id w:val="105251559"/>
      <w:placeholder>
        <w:docPart w:val="DC72AA6741CF45D7A7A713826450EDA8"/>
      </w:placeholder>
      <w:showingPlcHdr/>
      <w:dropDownList>
        <w:listItem w:value="Choose an item."/>
        <w:listItem w:displayText="REI" w:value="REI"/>
        <w:listItem w:displayText="RIS" w:value="RIS"/>
        <w:listItem w:displayText="RIT" w:value="RIT"/>
        <w:listItem w:displayText="RSD" w:value="RSD"/>
        <w:listItem w:displayText="RSF" w:value="RSF"/>
        <w:listItem w:displayText="RST" w:value="RST"/>
      </w:dropDownList>
    </w:sdtPr>
    <w:sdtEndPr>
      <w:rPr>
        <w:rStyle w:val="ContactInfoChar"/>
      </w:rPr>
    </w:sdtEndPr>
    <w:sdtContent>
      <w:p w14:paraId="330A1BE6" w14:textId="77777777" w:rsidR="00CE037F" w:rsidRDefault="00A07805">
        <w:pPr>
          <w:pStyle w:val="ContactInfo"/>
          <w:rPr>
            <w:rStyle w:val="ContactInfoChar"/>
            <w:b/>
          </w:rPr>
        </w:pPr>
        <w:r>
          <w:rPr>
            <w:rStyle w:val="PlaceholderText"/>
          </w:rPr>
          <w:t>Select Programme</w:t>
        </w:r>
      </w:p>
    </w:sdtContent>
  </w:sdt>
  <w:sdt>
    <w:sdtPr>
      <w:rPr>
        <w:rStyle w:val="ContactInfoChar"/>
        <w:b/>
      </w:rPr>
      <w:alias w:val="ContactNo"/>
      <w:tag w:val="ContactNo"/>
      <w:id w:val="3644619"/>
      <w:showingPlcHdr/>
    </w:sdtPr>
    <w:sdtEndPr>
      <w:rPr>
        <w:rStyle w:val="DefaultParagraphFont"/>
      </w:rPr>
    </w:sdtEndPr>
    <w:sdtContent>
      <w:p w14:paraId="25DD202C" w14:textId="77777777" w:rsidR="000B3188" w:rsidRDefault="0074283B">
        <w:pPr>
          <w:pStyle w:val="ContactInfo"/>
        </w:pPr>
        <w:r>
          <w:t>[Phone]</w:t>
        </w:r>
      </w:p>
    </w:sdtContent>
  </w:sdt>
  <w:sdt>
    <w:sdtPr>
      <w:rPr>
        <w:rStyle w:val="ContactInfoChar"/>
        <w:b/>
      </w:rPr>
      <w:alias w:val="Email"/>
      <w:tag w:val="Email"/>
      <w:id w:val="3644620"/>
      <w:showingPlcHdr/>
    </w:sdtPr>
    <w:sdtEndPr>
      <w:rPr>
        <w:rStyle w:val="DefaultParagraphFont"/>
      </w:rPr>
    </w:sdtEndPr>
    <w:sdtContent>
      <w:p w14:paraId="2F27F4C1" w14:textId="77777777" w:rsidR="000B3188" w:rsidRDefault="0074283B">
        <w:pPr>
          <w:pStyle w:val="ContactInfo"/>
        </w:pPr>
        <w:r>
          <w:t>[</w:t>
        </w:r>
        <w:r w:rsidR="001C191B">
          <w:t xml:space="preserve">Corresponding </w:t>
        </w:r>
        <w:r>
          <w:t>E-Mail</w:t>
        </w:r>
        <w:r w:rsidR="001C191B">
          <w:t xml:space="preserve"> Address</w:t>
        </w:r>
        <w:r>
          <w:t>]</w:t>
        </w:r>
      </w:p>
    </w:sdtContent>
  </w:sdt>
  <w:sdt>
    <w:sdtPr>
      <w:rPr>
        <w:rStyle w:val="ContactInfoChar"/>
        <w:b/>
      </w:rPr>
      <w:alias w:val="Supervisor"/>
      <w:tag w:val="Supervisor"/>
      <w:id w:val="3644621"/>
      <w:showingPlcHdr/>
    </w:sdtPr>
    <w:sdtEndPr>
      <w:rPr>
        <w:rStyle w:val="DefaultParagraphFont"/>
      </w:rPr>
    </w:sdtEndPr>
    <w:sdtContent>
      <w:p w14:paraId="2AE54F81" w14:textId="77777777" w:rsidR="000B3188" w:rsidRDefault="00985323">
        <w:pPr>
          <w:pStyle w:val="ContactInfo"/>
        </w:pPr>
        <w:r>
          <w:rPr>
            <w:rStyle w:val="ContactInfoChar"/>
            <w:b/>
          </w:rPr>
          <w:t>[</w:t>
        </w:r>
        <w:r w:rsidR="00057A8D">
          <w:rPr>
            <w:rStyle w:val="PlaceholderText"/>
            <w:color w:val="403152" w:themeColor="accent4" w:themeShade="80"/>
          </w:rPr>
          <w:t>Supervisor</w:t>
        </w:r>
        <w:r>
          <w:rPr>
            <w:rStyle w:val="PlaceholderText"/>
            <w:color w:val="403152" w:themeColor="accent4" w:themeShade="80"/>
          </w:rPr>
          <w:t>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DF"/>
    <w:rsid w:val="00057A8D"/>
    <w:rsid w:val="00070D2D"/>
    <w:rsid w:val="000B3188"/>
    <w:rsid w:val="00154D5F"/>
    <w:rsid w:val="001C191B"/>
    <w:rsid w:val="001F4031"/>
    <w:rsid w:val="00292511"/>
    <w:rsid w:val="002C2844"/>
    <w:rsid w:val="002E2DC7"/>
    <w:rsid w:val="002F3D30"/>
    <w:rsid w:val="00300E35"/>
    <w:rsid w:val="00336C18"/>
    <w:rsid w:val="00374A3C"/>
    <w:rsid w:val="00451392"/>
    <w:rsid w:val="00514127"/>
    <w:rsid w:val="005508B7"/>
    <w:rsid w:val="00555B51"/>
    <w:rsid w:val="005577F4"/>
    <w:rsid w:val="005738F9"/>
    <w:rsid w:val="0057738F"/>
    <w:rsid w:val="005D42A9"/>
    <w:rsid w:val="006903F6"/>
    <w:rsid w:val="006974CB"/>
    <w:rsid w:val="006A5588"/>
    <w:rsid w:val="0074104E"/>
    <w:rsid w:val="0074283B"/>
    <w:rsid w:val="00764ED4"/>
    <w:rsid w:val="00791CDC"/>
    <w:rsid w:val="007941EB"/>
    <w:rsid w:val="007A54AC"/>
    <w:rsid w:val="007D4B79"/>
    <w:rsid w:val="00824489"/>
    <w:rsid w:val="00876681"/>
    <w:rsid w:val="00914110"/>
    <w:rsid w:val="00934366"/>
    <w:rsid w:val="00976B7C"/>
    <w:rsid w:val="00985323"/>
    <w:rsid w:val="00995360"/>
    <w:rsid w:val="009E277D"/>
    <w:rsid w:val="009F49BC"/>
    <w:rsid w:val="00A04D96"/>
    <w:rsid w:val="00A07805"/>
    <w:rsid w:val="00B25D44"/>
    <w:rsid w:val="00B4230D"/>
    <w:rsid w:val="00B86EB1"/>
    <w:rsid w:val="00B86F46"/>
    <w:rsid w:val="00BF42B3"/>
    <w:rsid w:val="00C27153"/>
    <w:rsid w:val="00CC4E19"/>
    <w:rsid w:val="00CD58D6"/>
    <w:rsid w:val="00CE037F"/>
    <w:rsid w:val="00D2488E"/>
    <w:rsid w:val="00D3077D"/>
    <w:rsid w:val="00D73CEC"/>
    <w:rsid w:val="00D7544E"/>
    <w:rsid w:val="00DA6B4F"/>
    <w:rsid w:val="00E36102"/>
    <w:rsid w:val="00EA624F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EDD09"/>
  <w15:docId w15:val="{EC3BCCCD-7DAF-4D8B-8750-ED605DF6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character" w:customStyle="1" w:styleId="apple-converted-space">
    <w:name w:val="apple-converted-space"/>
    <w:basedOn w:val="DefaultParagraphFont"/>
    <w:rsid w:val="00D73CEC"/>
  </w:style>
  <w:style w:type="character" w:styleId="Strong">
    <w:name w:val="Strong"/>
    <w:basedOn w:val="DefaultParagraphFont"/>
    <w:uiPriority w:val="22"/>
    <w:qFormat/>
    <w:rsid w:val="00D73C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3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OneDrive\Desktop\BACS3403%20&amp;%20BACS3413\202223\Form%201%20to%204\FORM%202%20Project%20Proposal%20(updated%202019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85295D009548D3B158ED1FE2445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7FEC9-F94A-460A-BD4F-FB3D25530795}"/>
      </w:docPartPr>
      <w:docPartBody>
        <w:p w:rsidR="00000000" w:rsidRDefault="001A5F31">
          <w:pPr>
            <w:pStyle w:val="2385295D009548D3B158ED1FE2445753"/>
          </w:pPr>
          <w:r>
            <w:rPr>
              <w:sz w:val="24"/>
              <w:szCs w:val="24"/>
            </w:rPr>
            <w:t>[Insert your project title]</w:t>
          </w:r>
        </w:p>
      </w:docPartBody>
    </w:docPart>
    <w:docPart>
      <w:docPartPr>
        <w:name w:val="8F9B177B79054F60B56DD0D3587B4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3994-42D5-409B-B422-BE7D22CD12EE}"/>
      </w:docPartPr>
      <w:docPartBody>
        <w:p w:rsidR="00000000" w:rsidRDefault="001A5F31">
          <w:pPr>
            <w:pStyle w:val="8F9B177B79054F60B56DD0D3587B4832"/>
          </w:pPr>
          <w:r>
            <w:t>ABSTRACT</w:t>
          </w:r>
        </w:p>
      </w:docPartBody>
    </w:docPart>
    <w:docPart>
      <w:docPartPr>
        <w:name w:val="3B452D414698488CBDFC288FD7D3C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1C1D6-7D0D-4ED0-8199-050C50E19B0C}"/>
      </w:docPartPr>
      <w:docPartBody>
        <w:p w:rsidR="00000000" w:rsidRDefault="001A5F31">
          <w:pPr>
            <w:pStyle w:val="3B452D414698488CBDFC288FD7D3C4E9"/>
          </w:pPr>
          <w:r>
            <w:t>TEACHING EXPERIENCE</w:t>
          </w:r>
        </w:p>
      </w:docPartBody>
    </w:docPart>
    <w:docPart>
      <w:docPartPr>
        <w:name w:val="1383D1A6DF044455A7AA1D10325C2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CE883-FEBB-4B07-A553-5C453E4A9905}"/>
      </w:docPartPr>
      <w:docPartBody>
        <w:p w:rsidR="00000000" w:rsidRDefault="001A5F31">
          <w:pPr>
            <w:pStyle w:val="1383D1A6DF044455A7AA1D10325C22CA"/>
          </w:pPr>
          <w:r w:rsidRPr="00D73CEC">
            <w:t xml:space="preserve">[Identify the existing problem - </w:t>
          </w:r>
          <w:r>
            <w:rPr>
              <w:rStyle w:val="apple-converted-space"/>
              <w:color w:val="000000"/>
              <w:shd w:val="clear" w:color="auto" w:fill="FFFFFF"/>
            </w:rPr>
            <w:t>t</w:t>
          </w:r>
          <w:r w:rsidRPr="00D73CEC">
            <w:rPr>
              <w:color w:val="000000"/>
              <w:shd w:val="clear" w:color="auto" w:fill="FFFFFF"/>
            </w:rPr>
            <w:t xml:space="preserve">he </w:t>
          </w:r>
          <w:r>
            <w:rPr>
              <w:color w:val="000000"/>
              <w:shd w:val="clear" w:color="auto" w:fill="FFFFFF"/>
            </w:rPr>
            <w:t xml:space="preserve">ONE </w:t>
          </w:r>
          <w:r w:rsidRPr="00D73CEC">
            <w:rPr>
              <w:color w:val="000000"/>
              <w:shd w:val="clear" w:color="auto" w:fill="FFFFFF"/>
            </w:rPr>
            <w:t>problem you solve doesn’t need to be earth-shattering</w:t>
          </w:r>
          <w:r>
            <w:rPr>
              <w:color w:val="000000"/>
              <w:shd w:val="clear" w:color="auto" w:fill="FFFFFF"/>
            </w:rPr>
            <w:t>. T</w:t>
          </w:r>
          <w:r w:rsidRPr="00D73CEC">
            <w:rPr>
              <w:color w:val="000000"/>
              <w:shd w:val="clear" w:color="auto" w:fill="FFFFFF"/>
            </w:rPr>
            <w:t>he most important thing is to identify a problem that is worth solving.</w:t>
          </w:r>
          <w:r w:rsidRPr="00D73CEC">
            <w:rPr>
              <w:rStyle w:val="apple-converted-space"/>
              <w:color w:val="000000"/>
              <w:shd w:val="clear" w:color="auto" w:fill="FFFFFF"/>
            </w:rPr>
            <w:t> </w:t>
          </w:r>
          <w:r w:rsidRPr="00555B51">
            <w:rPr>
              <w:rStyle w:val="Strong"/>
              <w:color w:val="000000"/>
            </w:rPr>
            <w:t>If your product or service doesn’t solve a problem that potential customers have, you d</w:t>
          </w:r>
          <w:r w:rsidRPr="00555B51">
            <w:rPr>
              <w:rStyle w:val="Strong"/>
              <w:color w:val="000000"/>
            </w:rPr>
            <w:t>on’t have a viable business</w:t>
          </w:r>
          <w:r w:rsidRPr="00555B51">
            <w:rPr>
              <w:color w:val="000000"/>
              <w:shd w:val="clear" w:color="auto" w:fill="FFFFFF"/>
            </w:rPr>
            <w:t>]</w:t>
          </w:r>
        </w:p>
      </w:docPartBody>
    </w:docPart>
    <w:docPart>
      <w:docPartPr>
        <w:name w:val="E71E0218F3DC4A3EA69A733FDB7C6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97BE6-4431-4991-A38A-3614CA9B2A23}"/>
      </w:docPartPr>
      <w:docPartBody>
        <w:p w:rsidR="00000000" w:rsidRDefault="001A5F31">
          <w:pPr>
            <w:pStyle w:val="E71E0218F3DC4A3EA69A733FDB7C6B4E"/>
          </w:pPr>
          <w:r>
            <w:t>Solution</w:t>
          </w:r>
        </w:p>
      </w:docPartBody>
    </w:docPart>
    <w:docPart>
      <w:docPartPr>
        <w:name w:val="475AC9E1EAC944239BB6A6DE82CB6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8D890-089B-4EBF-98C8-A02F5E2DBE11}"/>
      </w:docPartPr>
      <w:docPartBody>
        <w:p w:rsidR="00000000" w:rsidRDefault="001A5F31">
          <w:pPr>
            <w:pStyle w:val="475AC9E1EAC944239BB6A6DE82CB69D9"/>
          </w:pPr>
          <w:r w:rsidRPr="00D73CEC">
            <w:rPr>
              <w:rStyle w:val="SectionbodytextChar"/>
            </w:rPr>
            <w:t>[</w:t>
          </w:r>
          <w:r w:rsidRPr="00D73CEC">
            <w:rPr>
              <w:color w:val="000000"/>
              <w:shd w:val="clear" w:color="auto" w:fill="FFFFFF"/>
            </w:rPr>
            <w:t xml:space="preserve">A clear problem statement will help you focus your solution on solving that </w:t>
          </w:r>
          <w:r>
            <w:rPr>
              <w:color w:val="000000"/>
              <w:shd w:val="clear" w:color="auto" w:fill="FFFFFF"/>
            </w:rPr>
            <w:t>ONE</w:t>
          </w:r>
          <w:r w:rsidRPr="00D73CEC">
            <w:rPr>
              <w:color w:val="000000"/>
              <w:shd w:val="clear" w:color="auto" w:fill="FFFFFF"/>
            </w:rPr>
            <w:t xml:space="preserve"> problem, and not stretch the solution to solve multiple potential problems. Try to describe your product or service and how it functions </w:t>
          </w:r>
          <w:r w:rsidRPr="00D73CEC">
            <w:rPr>
              <w:color w:val="000000"/>
              <w:shd w:val="clear" w:color="auto" w:fill="FFFFFF"/>
            </w:rPr>
            <w:t>as a solution in just a few sentences or bullet points</w:t>
          </w:r>
          <w:r>
            <w:rPr>
              <w:color w:val="000000"/>
              <w:shd w:val="clear" w:color="auto" w:fill="FFFFFF"/>
            </w:rPr>
            <w:t>. Briefly list out the essential functions or features of your system, and what technologies you will utilize</w:t>
          </w:r>
          <w:r w:rsidRPr="00D73CEC">
            <w:rPr>
              <w:color w:val="000000"/>
            </w:rPr>
            <w:t>]</w:t>
          </w:r>
        </w:p>
      </w:docPartBody>
    </w:docPart>
    <w:docPart>
      <w:docPartPr>
        <w:name w:val="61C5BCCF004146F8886EB92DE330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F65B5-8634-4CD1-A1A9-1EEA4BDBC177}"/>
      </w:docPartPr>
      <w:docPartBody>
        <w:p w:rsidR="00000000" w:rsidRDefault="001A5F31">
          <w:pPr>
            <w:pStyle w:val="61C5BCCF004146F8886EB92DE3309CD0"/>
          </w:pPr>
          <w:r w:rsidRPr="00D7544E">
            <w:rPr>
              <w:rStyle w:val="SectionHeadingChar"/>
            </w:rPr>
            <w:t>TARGET MARKET</w:t>
          </w:r>
        </w:p>
      </w:docPartBody>
    </w:docPart>
    <w:docPart>
      <w:docPartPr>
        <w:name w:val="13C8FAD4713C4A7D924847E3582A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8B499-31FC-4E34-BB7A-BD63F41BA0E5}"/>
      </w:docPartPr>
      <w:docPartBody>
        <w:p w:rsidR="00000000" w:rsidRDefault="001A5F31">
          <w:pPr>
            <w:pStyle w:val="13C8FAD4713C4A7D924847E3582A15D8"/>
          </w:pPr>
          <w:r w:rsidRPr="00914110">
            <w:rPr>
              <w:rStyle w:val="PublicationsChar"/>
            </w:rPr>
            <w:t xml:space="preserve">[State the focus of your target customers or users (it is not credible to </w:t>
          </w:r>
          <w:r w:rsidRPr="00914110">
            <w:rPr>
              <w:rStyle w:val="PublicationsChar"/>
            </w:rPr>
            <w:t>include everyone in the world as the users).</w:t>
          </w:r>
          <w:r>
            <w:rPr>
              <w:rStyle w:val="PublicationsChar"/>
            </w:rPr>
            <w:t xml:space="preserve"> </w:t>
          </w:r>
          <w:r>
            <w:rPr>
              <w:color w:val="000000"/>
              <w:shd w:val="clear" w:color="auto" w:fill="FFFFFF"/>
            </w:rPr>
            <w:t>Conduct a market research or feasibility study to prove the product is designed for the right group of customers/users.</w:t>
          </w:r>
          <w:r w:rsidRPr="00914110">
            <w:rPr>
              <w:rStyle w:val="PublicationsChar"/>
            </w:rPr>
            <w:t xml:space="preserve"> </w:t>
          </w:r>
          <w:r>
            <w:rPr>
              <w:color w:val="000000"/>
              <w:shd w:val="clear" w:color="auto" w:fill="FFFFFF"/>
            </w:rPr>
            <w:t>D</w:t>
          </w:r>
          <w:r w:rsidRPr="00914110">
            <w:rPr>
              <w:color w:val="000000"/>
              <w:shd w:val="clear" w:color="auto" w:fill="FFFFFF"/>
            </w:rPr>
            <w:t>o a little research to estimate how many people are in each target market segment you’re a</w:t>
          </w:r>
          <w:r w:rsidRPr="00914110">
            <w:rPr>
              <w:color w:val="000000"/>
              <w:shd w:val="clear" w:color="auto" w:fill="FFFFFF"/>
            </w:rPr>
            <w:t>fter</w:t>
          </w:r>
          <w:r>
            <w:rPr>
              <w:color w:val="000000"/>
              <w:shd w:val="clear" w:color="auto" w:fill="FFFFFF"/>
            </w:rPr>
            <w:t xml:space="preserve">, and produce a "realistic" market size] </w:t>
          </w:r>
        </w:p>
      </w:docPartBody>
    </w:docPart>
    <w:docPart>
      <w:docPartPr>
        <w:name w:val="F7FFA4C0FE2A4646B8931AEC0E48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ECAF8-410F-44A4-BD34-301632A4297C}"/>
      </w:docPartPr>
      <w:docPartBody>
        <w:p w:rsidR="00000000" w:rsidRDefault="001A5F31">
          <w:pPr>
            <w:pStyle w:val="F7FFA4C0FE2A4646B8931AEC0E486A1D"/>
          </w:pPr>
          <w:r>
            <w:t>COMPETITION/CONTRIBUTION</w:t>
          </w:r>
        </w:p>
      </w:docPartBody>
    </w:docPart>
    <w:docPart>
      <w:docPartPr>
        <w:name w:val="160F30ED9EAC45A4831BD394D5E62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1CE01-8219-4DCA-BAB8-BBCA017E08B8}"/>
      </w:docPartPr>
      <w:docPartBody>
        <w:p w:rsidR="00000000" w:rsidRDefault="001A5F31">
          <w:pPr>
            <w:pStyle w:val="160F30ED9EAC45A4831BD394D5E625E6"/>
          </w:pPr>
          <w:r>
            <w:rPr>
              <w:rStyle w:val="SectionbodytextChar"/>
            </w:rPr>
            <w:t>[</w:t>
          </w:r>
          <w:r>
            <w:rPr>
              <w:color w:val="000000"/>
              <w:shd w:val="clear" w:color="auto" w:fill="FFFFFF"/>
            </w:rPr>
            <w:t>Explain</w:t>
          </w:r>
          <w:r w:rsidRPr="00B86EB1">
            <w:rPr>
              <w:rStyle w:val="apple-converted-space"/>
              <w:bCs/>
              <w:color w:val="000000"/>
            </w:rPr>
            <w:t> </w:t>
          </w:r>
          <w:r w:rsidRPr="00B86EB1">
            <w:rPr>
              <w:rStyle w:val="Strong"/>
              <w:color w:val="000000"/>
            </w:rPr>
            <w:t>what advantages your solution offers</w:t>
          </w:r>
          <w:r w:rsidRPr="00B86EB1">
            <w:rPr>
              <w:rStyle w:val="apple-converted-space"/>
              <w:bCs/>
              <w:color w:val="000000"/>
            </w:rPr>
            <w:t> </w:t>
          </w:r>
          <w:r w:rsidRPr="00B86EB1">
            <w:rPr>
              <w:color w:val="000000"/>
              <w:shd w:val="clear" w:color="auto" w:fill="FFFFFF"/>
            </w:rPr>
            <w:t>over the competition. Are you faster, cheaper, better? Why would a potential customer choose your solution over someone else’s</w:t>
          </w:r>
          <w:r>
            <w:rPr>
              <w:color w:val="000000"/>
              <w:shd w:val="clear" w:color="auto" w:fill="FFFFFF"/>
            </w:rPr>
            <w:t>? If the proj</w:t>
          </w:r>
          <w:r>
            <w:rPr>
              <w:color w:val="000000"/>
              <w:shd w:val="clear" w:color="auto" w:fill="FFFFFF"/>
            </w:rPr>
            <w:t>ect is intended to solve community or social problem, state how does your project brings societal impact to the country. If it is a pure research, state the contribution of your project]</w:t>
          </w:r>
        </w:p>
      </w:docPartBody>
    </w:docPart>
    <w:docPart>
      <w:docPartPr>
        <w:name w:val="54251DE2581E45FBB0D05361C7E0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9D9EC-B92C-4B90-90F2-1035C227BC26}"/>
      </w:docPartPr>
      <w:docPartBody>
        <w:p w:rsidR="00000000" w:rsidRDefault="001A5F31">
          <w:pPr>
            <w:pStyle w:val="54251DE2581E45FBB0D05361C7E0FCC7"/>
          </w:pPr>
          <w:r>
            <w:t>MILESTONES</w:t>
          </w:r>
        </w:p>
      </w:docPartBody>
    </w:docPart>
    <w:docPart>
      <w:docPartPr>
        <w:name w:val="513153AB6327403FBF31134C2C24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DC34-6A2F-4F3C-BD46-CB4D25BD97F7}"/>
      </w:docPartPr>
      <w:docPartBody>
        <w:p w:rsidR="00000000" w:rsidRDefault="001A5F31">
          <w:pPr>
            <w:pStyle w:val="513153AB6327403FBF31134C2C245F86"/>
          </w:pPr>
          <w:r w:rsidRPr="005508B7">
            <w:t>[Describe the project schedule to complete the final proto</w:t>
          </w:r>
          <w:r w:rsidRPr="005508B7">
            <w:t>type. State what approach</w:t>
          </w:r>
          <w:r>
            <w:t xml:space="preserve"> (development model and/or research method)</w:t>
          </w:r>
          <w:r w:rsidRPr="005508B7">
            <w:t xml:space="preserve"> </w:t>
          </w:r>
          <w:r>
            <w:t xml:space="preserve">that </w:t>
          </w:r>
          <w:r w:rsidRPr="005508B7">
            <w:t xml:space="preserve">you are going to use </w:t>
          </w:r>
          <w:r>
            <w:t>in</w:t>
          </w:r>
          <w:r w:rsidRPr="005508B7">
            <w:t xml:space="preserve"> the project]</w:t>
          </w:r>
        </w:p>
      </w:docPartBody>
    </w:docPart>
    <w:docPart>
      <w:docPartPr>
        <w:name w:val="C963737733C64D94A47AA2013BB61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C8EC-3CF0-4736-BEFB-CE1B09039EAD}"/>
      </w:docPartPr>
      <w:docPartBody>
        <w:p w:rsidR="00000000" w:rsidRDefault="001A5F31">
          <w:pPr>
            <w:pStyle w:val="C963737733C64D94A47AA2013BB61744"/>
          </w:pPr>
          <w:r>
            <w:rPr>
              <w:rStyle w:val="PlaceholderText"/>
            </w:rPr>
            <w:t>REFERENCES</w:t>
          </w:r>
        </w:p>
      </w:docPartBody>
    </w:docPart>
    <w:docPart>
      <w:docPartPr>
        <w:name w:val="DC72AA6741CF45D7A7A713826450E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7BD9-979F-428A-9097-B91387E89D66}"/>
      </w:docPartPr>
      <w:docPartBody>
        <w:p w:rsidR="00000000" w:rsidRDefault="001A5F31">
          <w:pPr>
            <w:pStyle w:val="DC72AA6741CF45D7A7A713826450EDA8"/>
          </w:pPr>
          <w:r w:rsidRPr="00DA6B4F">
            <w:rPr>
              <w:rStyle w:val="SectionbodytextChar"/>
              <w:szCs w:val="20"/>
            </w:rPr>
            <w:t>[List the details of the r</w:t>
          </w:r>
          <w:r w:rsidRPr="00DA6B4F">
            <w:rPr>
              <w:sz w:val="20"/>
              <w:szCs w:val="20"/>
            </w:rPr>
            <w:t>eferences cited in this proposal]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panose1 w:val="0201080004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69"/>
    <w:rsid w:val="001A5F31"/>
    <w:rsid w:val="003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5295D009548D3B158ED1FE2445753">
    <w:name w:val="2385295D009548D3B158ED1FE2445753"/>
  </w:style>
  <w:style w:type="paragraph" w:customStyle="1" w:styleId="8F9B177B79054F60B56DD0D3587B4832">
    <w:name w:val="8F9B177B79054F60B56DD0D3587B4832"/>
  </w:style>
  <w:style w:type="paragraph" w:customStyle="1" w:styleId="Sectionbodytextbold">
    <w:name w:val="Section body text bold"/>
    <w:link w:val="SectionbodytextboldChar"/>
    <w:qFormat/>
    <w:rsid w:val="00383569"/>
    <w:pPr>
      <w:spacing w:after="0" w:line="240" w:lineRule="auto"/>
    </w:pPr>
    <w:rPr>
      <w:rFonts w:eastAsiaTheme="minorHAnsi"/>
      <w:b/>
      <w:color w:val="000000" w:themeColor="text1"/>
      <w:sz w:val="20"/>
      <w:lang w:val="en-US" w:eastAsia="en-US"/>
    </w:rPr>
  </w:style>
  <w:style w:type="character" w:customStyle="1" w:styleId="SectionbodytextboldChar">
    <w:name w:val="Section body text bold Char"/>
    <w:basedOn w:val="DefaultParagraphFont"/>
    <w:link w:val="Sectionbodytextbold"/>
    <w:rsid w:val="00383569"/>
    <w:rPr>
      <w:rFonts w:eastAsiaTheme="minorHAnsi"/>
      <w:b/>
      <w:color w:val="000000" w:themeColor="text1"/>
      <w:sz w:val="20"/>
      <w:lang w:val="en-US" w:eastAsia="en-US"/>
    </w:rPr>
  </w:style>
  <w:style w:type="paragraph" w:customStyle="1" w:styleId="C5ECEAD3A76A4D2BBA65C76CFA7A1EEE">
    <w:name w:val="C5ECEAD3A76A4D2BBA65C76CFA7A1EEE"/>
  </w:style>
  <w:style w:type="paragraph" w:customStyle="1" w:styleId="3B452D414698488CBDFC288FD7D3C4E9">
    <w:name w:val="3B452D414698488CBDFC288FD7D3C4E9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383D1A6DF044455A7AA1D10325C22CA">
    <w:name w:val="1383D1A6DF044455A7AA1D10325C22CA"/>
  </w:style>
  <w:style w:type="paragraph" w:customStyle="1" w:styleId="E71E0218F3DC4A3EA69A733FDB7C6B4E">
    <w:name w:val="E71E0218F3DC4A3EA69A733FDB7C6B4E"/>
  </w:style>
  <w:style w:type="paragraph" w:customStyle="1" w:styleId="Sectionbodytext">
    <w:name w:val="Section body text"/>
    <w:link w:val="SectionbodytextChar"/>
    <w:qFormat/>
    <w:pPr>
      <w:spacing w:after="0" w:line="276" w:lineRule="auto"/>
    </w:pPr>
    <w:rPr>
      <w:rFonts w:eastAsiaTheme="minorHAnsi"/>
      <w:color w:val="000000" w:themeColor="text1"/>
      <w:sz w:val="20"/>
      <w:lang w:val="en-US" w:eastAsia="en-US"/>
    </w:rPr>
  </w:style>
  <w:style w:type="character" w:customStyle="1" w:styleId="SectionbodytextChar">
    <w:name w:val="Section body text Char"/>
    <w:basedOn w:val="DefaultParagraphFont"/>
    <w:link w:val="Sectionbodytext"/>
    <w:rPr>
      <w:rFonts w:eastAsiaTheme="minorHAnsi"/>
      <w:color w:val="000000" w:themeColor="text1"/>
      <w:sz w:val="20"/>
      <w:lang w:val="en-US" w:eastAsia="en-US"/>
    </w:rPr>
  </w:style>
  <w:style w:type="paragraph" w:customStyle="1" w:styleId="475AC9E1EAC944239BB6A6DE82CB69D9">
    <w:name w:val="475AC9E1EAC944239BB6A6DE82CB69D9"/>
  </w:style>
  <w:style w:type="paragraph" w:customStyle="1" w:styleId="SectionHeading">
    <w:name w:val="SectionHeading"/>
    <w:link w:val="SectionHeadingChar"/>
    <w:qFormat/>
    <w:pPr>
      <w:spacing w:before="120" w:after="0" w:line="276" w:lineRule="auto"/>
    </w:pPr>
    <w:rPr>
      <w:rFonts w:asciiTheme="majorHAnsi" w:eastAsiaTheme="minorHAnsi" w:hAnsiTheme="majorHAnsi"/>
      <w:b/>
      <w:caps/>
      <w:color w:val="595959" w:themeColor="text1" w:themeTint="A6"/>
      <w:lang w:val="en-US" w:eastAsia="en-US"/>
    </w:rPr>
  </w:style>
  <w:style w:type="character" w:customStyle="1" w:styleId="SectionHeadingChar">
    <w:name w:val="SectionHeading Char"/>
    <w:basedOn w:val="DefaultParagraphFont"/>
    <w:link w:val="SectionHeading"/>
    <w:rPr>
      <w:rFonts w:asciiTheme="majorHAnsi" w:eastAsiaTheme="minorHAnsi" w:hAnsiTheme="majorHAnsi"/>
      <w:b/>
      <w:caps/>
      <w:color w:val="595959" w:themeColor="text1" w:themeTint="A6"/>
      <w:lang w:val="en-US" w:eastAsia="en-US"/>
    </w:rPr>
  </w:style>
  <w:style w:type="paragraph" w:customStyle="1" w:styleId="61C5BCCF004146F8886EB92DE3309CD0">
    <w:name w:val="61C5BCCF004146F8886EB92DE3309CD0"/>
  </w:style>
  <w:style w:type="paragraph" w:customStyle="1" w:styleId="Publications">
    <w:name w:val="Publications"/>
    <w:basedOn w:val="Normal"/>
    <w:link w:val="PublicationsChar"/>
    <w:qFormat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lang w:val="en-US" w:eastAsia="en-US"/>
    </w:rPr>
  </w:style>
  <w:style w:type="character" w:customStyle="1" w:styleId="PublicationsChar">
    <w:name w:val="Publications Char"/>
    <w:basedOn w:val="DefaultParagraphFont"/>
    <w:link w:val="Publications"/>
    <w:rPr>
      <w:rFonts w:eastAsiaTheme="minorHAnsi"/>
      <w:i/>
      <w:color w:val="0D0D0D" w:themeColor="text1" w:themeTint="F2"/>
      <w:sz w:val="20"/>
      <w:lang w:val="en-US" w:eastAsia="en-US"/>
    </w:rPr>
  </w:style>
  <w:style w:type="paragraph" w:customStyle="1" w:styleId="13C8FAD4713C4A7D924847E3582A15D8">
    <w:name w:val="13C8FAD4713C4A7D924847E3582A15D8"/>
  </w:style>
  <w:style w:type="paragraph" w:customStyle="1" w:styleId="F7FFA4C0FE2A4646B8931AEC0E486A1D">
    <w:name w:val="F7FFA4C0FE2A4646B8931AEC0E486A1D"/>
  </w:style>
  <w:style w:type="paragraph" w:customStyle="1" w:styleId="160F30ED9EAC45A4831BD394D5E625E6">
    <w:name w:val="160F30ED9EAC45A4831BD394D5E625E6"/>
  </w:style>
  <w:style w:type="paragraph" w:customStyle="1" w:styleId="54251DE2581E45FBB0D05361C7E0FCC7">
    <w:name w:val="54251DE2581E45FBB0D05361C7E0FCC7"/>
  </w:style>
  <w:style w:type="paragraph" w:customStyle="1" w:styleId="513153AB6327403FBF31134C2C245F86">
    <w:name w:val="513153AB6327403FBF31134C2C245F8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63737733C64D94A47AA2013BB61744">
    <w:name w:val="C963737733C64D94A47AA2013BB61744"/>
  </w:style>
  <w:style w:type="paragraph" w:customStyle="1" w:styleId="DC72AA6741CF45D7A7A713826450EDA8">
    <w:name w:val="DC72AA6741CF45D7A7A713826450EDA8"/>
  </w:style>
  <w:style w:type="paragraph" w:customStyle="1" w:styleId="55EBB698A28245BB8B29286ACF93D3DF">
    <w:name w:val="55EBB698A28245BB8B29286ACF93D3DF"/>
    <w:rsid w:val="00383569"/>
  </w:style>
  <w:style w:type="paragraph" w:customStyle="1" w:styleId="BD18A988123C4E7E9DB358ECEC253D9D">
    <w:name w:val="BD18A988123C4E7E9DB358ECEC253D9D"/>
    <w:rsid w:val="00383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2 Project Proposal (updated 2019).dotx</Template>
  <TotalTime>10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Hewlett-Packard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sHaroN</dc:creator>
  <cp:lastModifiedBy>Sim Ee Kee</cp:lastModifiedBy>
  <cp:revision>1</cp:revision>
  <dcterms:created xsi:type="dcterms:W3CDTF">2021-09-02T10:20:00Z</dcterms:created>
  <dcterms:modified xsi:type="dcterms:W3CDTF">2021-09-02T10:30:00Z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